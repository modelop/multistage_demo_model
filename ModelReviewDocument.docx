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765E1F65" w:rsidR="009F0CE6" w:rsidRPr="00AC3073" w:rsidRDefault="009F0CE6">
      <w:pPr>
        <w:rPr>
          <w:b/>
          <w:bCs/>
          <w:sz w:val="32"/>
          <w:szCs w:val="32"/>
        </w:rPr>
      </w:pPr>
      <w:r w:rsidRPr="00AC3073">
        <w:rPr>
          <w:b/>
          <w:bCs/>
          <w:sz w:val="32"/>
          <w:szCs w:val="32"/>
        </w:rPr>
        <w:t>Model Design Documentation</w:t>
      </w:r>
    </w:p>
    <w:p w14:paraId="70F58ED3" w14:textId="7E967407" w:rsidR="009F0CE6" w:rsidRDefault="009F0CE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AC3073" w:rsidRDefault="00AC3073">
      <w:pPr>
        <w:rPr>
          <w:color w:val="4472C4" w:themeColor="accent1"/>
        </w:rPr>
      </w:pPr>
      <w:r>
        <w:rPr>
          <w:color w:val="4472C4" w:themeColor="accent1"/>
        </w:rPr>
        <w:t>&lt;&lt;modelop.storedModel.modelMetaData.description&gt;&gt;</w:t>
      </w:r>
    </w:p>
    <w:p w14:paraId="0A882DAF" w14:textId="0ED5E2E5" w:rsidR="009F0CE6" w:rsidRDefault="009F0CE6">
      <w:pPr>
        <w:rPr>
          <w:color w:val="4472C4" w:themeColor="accent1"/>
        </w:rPr>
      </w:pPr>
      <w:r>
        <w:rPr>
          <w:color w:val="4472C4" w:themeColor="accent1"/>
        </w:rPr>
        <w:t>&lt;&lt;modelop.storedModel.id&gt;&gt;</w:t>
      </w:r>
    </w:p>
    <w:p w14:paraId="61D5641A" w14:textId="678FBF07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Prepared by: </w:t>
      </w:r>
      <w:r>
        <w:rPr>
          <w:i/>
          <w:iCs/>
          <w:color w:val="000000" w:themeColor="text1"/>
        </w:rPr>
        <w:t>Enter the document preparer’s name here</w:t>
      </w:r>
    </w:p>
    <w:p w14:paraId="13A77F6C" w14:textId="77753BF6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Model Developed by: </w:t>
      </w:r>
      <w:r>
        <w:rPr>
          <w:color w:val="000000" w:themeColor="text1"/>
        </w:rPr>
        <w:t>&lt;&lt;modelop.storedModel.createdBy&gt;&gt;</w:t>
      </w:r>
    </w:p>
    <w:p w14:paraId="31B2B0BD" w14:textId="168DF638" w:rsidR="00F94E63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>Model Developed on:</w:t>
      </w:r>
      <w:r>
        <w:rPr>
          <w:color w:val="000000" w:themeColor="text1"/>
        </w:rPr>
        <w:t xml:space="preserve"> &lt;&lt;modelop.deployableModel.createdDate&gt;</w:t>
      </w:r>
      <w:r w:rsidR="007B207B">
        <w:rPr>
          <w:color w:val="000000" w:themeColor="text1"/>
        </w:rPr>
        <w:t>&gt;</w:t>
      </w:r>
    </w:p>
    <w:p w14:paraId="30EFEDED" w14:textId="7F8777FB" w:rsidR="00F94E63" w:rsidRDefault="00F94E6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B12E50D" w14:textId="17D6CC0C" w:rsidR="00F94E63" w:rsidRDefault="00F94E6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14F109D4" w:rsidR="00F94E63" w:rsidRDefault="00F94E63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Provide a concise summary description of the model and its proposed use(s), model results, and key conclusions from the model development process.  A reader should be able to obtain a solid understanding of the model solely from reading the Executive Summary.</w:t>
      </w:r>
    </w:p>
    <w:p w14:paraId="3B484DA4" w14:textId="4222C5A3" w:rsidR="00105636" w:rsidRPr="00F94E63" w:rsidRDefault="00105636" w:rsidP="0010563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Data Quality Analysis</w:t>
      </w:r>
    </w:p>
    <w:p w14:paraId="0D89FDCB" w14:textId="77777777" w:rsidR="00AF1F1B" w:rsidRDefault="00AF1F1B" w:rsidP="00AF1F1B">
      <w:r>
        <w:t xml:space="preserve">There were </w:t>
      </w:r>
      <w:r w:rsidRPr="00402138">
        <w:rPr>
          <w:color w:val="FF0000"/>
        </w:rPr>
        <w:t>&lt;&lt;modelop.modelTestResult.testResults.(P1_Issues)&gt;&gt;</w:t>
      </w:r>
      <w:r>
        <w:t xml:space="preserve"> priority 1 issues.</w:t>
      </w:r>
    </w:p>
    <w:p w14:paraId="01DA089A" w14:textId="77777777" w:rsidR="00AF1F1B" w:rsidRDefault="00AF1F1B" w:rsidP="00AF1F1B">
      <w:r>
        <w:t xml:space="preserve">There were </w:t>
      </w:r>
      <w:r w:rsidRPr="00402138">
        <w:rPr>
          <w:color w:val="FFFF00"/>
        </w:rPr>
        <w:t>&lt;&lt;modelop.modelTestResult.testResults.(P2_Issues)&gt;&gt;</w:t>
      </w:r>
      <w:r>
        <w:t xml:space="preserve"> priority 2 issues.</w:t>
      </w:r>
    </w:p>
    <w:p w14:paraId="2488A3BC" w14:textId="77777777" w:rsidR="00AF1F1B" w:rsidRDefault="00AF1F1B" w:rsidP="00AF1F1B">
      <w:r>
        <w:t xml:space="preserve">There were </w:t>
      </w:r>
      <w:r w:rsidRPr="00402138">
        <w:rPr>
          <w:color w:val="92D050"/>
        </w:rPr>
        <w:t>&lt;&lt;modelop.modelTestResult.testResults.(P3_Issues)&gt;&gt;</w:t>
      </w:r>
      <w:r>
        <w:t xml:space="preserve"> priority 3 issues.</w:t>
      </w:r>
    </w:p>
    <w:p w14:paraId="28FE2816" w14:textId="77777777" w:rsidR="00AF1F1B" w:rsidRPr="0067153B" w:rsidRDefault="00AF1F1B" w:rsidP="00AF1F1B">
      <w:pPr>
        <w:rPr>
          <w:rFonts w:ascii="Univers Condensed" w:hAnsi="Univers Condensed"/>
        </w:rPr>
      </w:pPr>
      <w:r>
        <w:t>Issues Found:</w:t>
      </w:r>
    </w:p>
    <w:tbl>
      <w:tblPr>
        <w:tblStyle w:val="ListTable1Light"/>
        <w:tblW w:w="9720" w:type="dxa"/>
        <w:tblCellSpacing w:w="57" w:type="dxa"/>
        <w:tblLook w:val="0400" w:firstRow="0" w:lastRow="0" w:firstColumn="0" w:lastColumn="0" w:noHBand="0" w:noVBand="1"/>
        <w:tblCaption w:val="Data Quality Issues"/>
      </w:tblPr>
      <w:tblGrid>
        <w:gridCol w:w="9720"/>
      </w:tblGrid>
      <w:tr w:rsidR="00AF1F1B" w:rsidRPr="0067153B" w14:paraId="7CDAA15F" w14:textId="77777777" w:rsidTr="00187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7" w:type="dxa"/>
        </w:trPr>
        <w:tc>
          <w:tcPr>
            <w:tcW w:w="9720" w:type="dxa"/>
          </w:tcPr>
          <w:p w14:paraId="395494BB" w14:textId="77777777" w:rsidR="00AF1F1B" w:rsidRPr="0067153B" w:rsidRDefault="00AF1F1B" w:rsidP="00187301">
            <w:pPr>
              <w:keepNext/>
              <w:rPr>
                <w:rFonts w:ascii="Univers Condensed" w:hAnsi="Univers Condensed" w:cs="Arabic Typesetting"/>
                <w:sz w:val="20"/>
                <w:szCs w:val="20"/>
              </w:rPr>
            </w:pPr>
            <w:r w:rsidRPr="0067153B">
              <w:rPr>
                <w:rFonts w:ascii="Univers Condensed" w:hAnsi="Univers Condensed" w:cs="Arabic Typesetting"/>
                <w:sz w:val="20"/>
                <w:szCs w:val="20"/>
              </w:rPr>
              <w:t>&lt;&lt;modelop.modelTestResult.testResults.(warnings)&gt;&gt;</w:t>
            </w:r>
          </w:p>
        </w:tc>
      </w:tr>
    </w:tbl>
    <w:p w14:paraId="7B00B3E0" w14:textId="77777777" w:rsidR="00AF1F1B" w:rsidRDefault="00AF1F1B">
      <w:pPr>
        <w:rPr>
          <w:b/>
          <w:bCs/>
          <w:color w:val="000000" w:themeColor="text1"/>
          <w:sz w:val="32"/>
          <w:szCs w:val="32"/>
        </w:rPr>
      </w:pPr>
    </w:p>
    <w:p w14:paraId="633BADAD" w14:textId="28179818" w:rsidR="00F94E63" w:rsidRDefault="00F94E6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Statistical Analysis</w:t>
      </w:r>
    </w:p>
    <w:p w14:paraId="2C3290B6" w14:textId="51F83729" w:rsidR="00A9580E" w:rsidRPr="00F94E63" w:rsidRDefault="00A9580E">
      <w:pPr>
        <w:rPr>
          <w:b/>
          <w:bCs/>
          <w:color w:val="000000" w:themeColor="text1"/>
          <w:sz w:val="32"/>
          <w:szCs w:val="32"/>
        </w:rPr>
      </w:pPr>
    </w:p>
    <w:p w14:paraId="6766FCCC" w14:textId="3F643EF9" w:rsidR="00A9580E" w:rsidRDefault="00A9580E">
      <w:pPr>
        <w:rPr>
          <w:sz w:val="24"/>
          <w:szCs w:val="24"/>
        </w:rPr>
      </w:pPr>
      <w:r>
        <w:rPr>
          <w:sz w:val="24"/>
          <w:szCs w:val="24"/>
        </w:rPr>
        <w:t>R2 Score: &lt;&lt;modelop.modelTestResult.testResults.(r2_score)&gt;&gt;</w:t>
      </w:r>
    </w:p>
    <w:p w14:paraId="4F298E21" w14:textId="19C6ADA0" w:rsidR="00A9580E" w:rsidRDefault="00A9580E">
      <w:pPr>
        <w:rPr>
          <w:sz w:val="24"/>
          <w:szCs w:val="24"/>
        </w:rPr>
      </w:pPr>
      <w:r>
        <w:rPr>
          <w:sz w:val="24"/>
          <w:szCs w:val="24"/>
        </w:rPr>
        <w:t>MAE: &lt;&lt;modelop.modelTestResult.testResults.(mae)&gt;&gt;</w:t>
      </w:r>
    </w:p>
    <w:p w14:paraId="75FFA398" w14:textId="4DEC3622" w:rsidR="00A9580E" w:rsidRDefault="00A9580E">
      <w:pPr>
        <w:rPr>
          <w:sz w:val="24"/>
          <w:szCs w:val="24"/>
        </w:rPr>
      </w:pPr>
      <w:r>
        <w:rPr>
          <w:sz w:val="24"/>
          <w:szCs w:val="24"/>
        </w:rPr>
        <w:t>RMSE: &lt;&lt;modelop.modelTestResult.testResults.(rmse)&gt;&gt;</w:t>
      </w:r>
    </w:p>
    <w:p w14:paraId="30807F97" w14:textId="3A68F40A" w:rsidR="00842594" w:rsidRDefault="00842594">
      <w:pPr>
        <w:rPr>
          <w:sz w:val="24"/>
          <w:szCs w:val="24"/>
        </w:rPr>
      </w:pPr>
      <w:r>
        <w:rPr>
          <w:sz w:val="24"/>
          <w:szCs w:val="24"/>
        </w:rPr>
        <w:t>&lt;&lt;modelopgraph.stability.*&gt;&gt;</w:t>
      </w:r>
    </w:p>
    <w:p w14:paraId="1CF6A46A" w14:textId="77777777" w:rsidR="00842594" w:rsidRPr="00842594" w:rsidRDefault="00842594">
      <w:pPr>
        <w:rPr>
          <w:sz w:val="24"/>
          <w:szCs w:val="24"/>
        </w:rPr>
      </w:pPr>
    </w:p>
    <w:sectPr w:rsidR="00842594" w:rsidRPr="00842594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7F9E" w14:textId="77777777" w:rsidR="00210A52" w:rsidRDefault="00210A52" w:rsidP="00842594">
      <w:pPr>
        <w:spacing w:after="0" w:line="240" w:lineRule="auto"/>
      </w:pPr>
      <w:r>
        <w:separator/>
      </w:r>
    </w:p>
  </w:endnote>
  <w:endnote w:type="continuationSeparator" w:id="0">
    <w:p w14:paraId="756AE33A" w14:textId="77777777" w:rsidR="00210A52" w:rsidRDefault="00210A52" w:rsidP="00842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8B45E" w14:textId="77777777" w:rsidR="00210A52" w:rsidRDefault="00210A52" w:rsidP="00842594">
      <w:pPr>
        <w:spacing w:after="0" w:line="240" w:lineRule="auto"/>
      </w:pPr>
      <w:r>
        <w:separator/>
      </w:r>
    </w:p>
  </w:footnote>
  <w:footnote w:type="continuationSeparator" w:id="0">
    <w:p w14:paraId="7297738A" w14:textId="77777777" w:rsidR="00210A52" w:rsidRDefault="00210A52" w:rsidP="00842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27B69"/>
    <w:rsid w:val="000B6F0C"/>
    <w:rsid w:val="000F008F"/>
    <w:rsid w:val="00105636"/>
    <w:rsid w:val="00150D8A"/>
    <w:rsid w:val="0016499E"/>
    <w:rsid w:val="00210A52"/>
    <w:rsid w:val="00213ED2"/>
    <w:rsid w:val="002604B3"/>
    <w:rsid w:val="00260E4D"/>
    <w:rsid w:val="002C1E0B"/>
    <w:rsid w:val="002D221A"/>
    <w:rsid w:val="002D248B"/>
    <w:rsid w:val="003028B7"/>
    <w:rsid w:val="00342A0A"/>
    <w:rsid w:val="0035547F"/>
    <w:rsid w:val="00382EB6"/>
    <w:rsid w:val="003921BA"/>
    <w:rsid w:val="003D5CA8"/>
    <w:rsid w:val="00467FFB"/>
    <w:rsid w:val="0048148B"/>
    <w:rsid w:val="00561414"/>
    <w:rsid w:val="005D1DA5"/>
    <w:rsid w:val="006173B1"/>
    <w:rsid w:val="0065424D"/>
    <w:rsid w:val="00685D34"/>
    <w:rsid w:val="006A25A6"/>
    <w:rsid w:val="00701FE3"/>
    <w:rsid w:val="00704750"/>
    <w:rsid w:val="007B207B"/>
    <w:rsid w:val="007C5FD8"/>
    <w:rsid w:val="00824EEC"/>
    <w:rsid w:val="00842594"/>
    <w:rsid w:val="00880C0B"/>
    <w:rsid w:val="008C63D8"/>
    <w:rsid w:val="009D2568"/>
    <w:rsid w:val="009F0CE6"/>
    <w:rsid w:val="009F1771"/>
    <w:rsid w:val="00A73E63"/>
    <w:rsid w:val="00A9580E"/>
    <w:rsid w:val="00AC3073"/>
    <w:rsid w:val="00AF1F1B"/>
    <w:rsid w:val="00B143D4"/>
    <w:rsid w:val="00B703BD"/>
    <w:rsid w:val="00B93443"/>
    <w:rsid w:val="00C10DE4"/>
    <w:rsid w:val="00CA2F26"/>
    <w:rsid w:val="00CD4396"/>
    <w:rsid w:val="00D70B7F"/>
    <w:rsid w:val="00DA395C"/>
    <w:rsid w:val="00E83DF9"/>
    <w:rsid w:val="00EE5810"/>
    <w:rsid w:val="00F2085F"/>
    <w:rsid w:val="00F64BFF"/>
    <w:rsid w:val="00F66783"/>
    <w:rsid w:val="00F72EF5"/>
    <w:rsid w:val="00F94E63"/>
    <w:rsid w:val="00FA5C0F"/>
    <w:rsid w:val="00FA6717"/>
    <w:rsid w:val="00FC2846"/>
    <w:rsid w:val="00FE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2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594"/>
  </w:style>
  <w:style w:type="paragraph" w:styleId="Footer">
    <w:name w:val="footer"/>
    <w:basedOn w:val="Normal"/>
    <w:link w:val="FooterChar"/>
    <w:uiPriority w:val="99"/>
    <w:unhideWhenUsed/>
    <w:rsid w:val="00842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94"/>
  </w:style>
  <w:style w:type="table" w:styleId="ListTable1Light">
    <w:name w:val="List Table 1 Light"/>
    <w:basedOn w:val="TableNormal"/>
    <w:uiPriority w:val="46"/>
    <w:rsid w:val="00685D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TestTemplate.dotx</Template>
  <TotalTime>115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Jim Olsen</cp:lastModifiedBy>
  <cp:revision>25</cp:revision>
  <dcterms:created xsi:type="dcterms:W3CDTF">2021-07-21T15:22:00Z</dcterms:created>
  <dcterms:modified xsi:type="dcterms:W3CDTF">2022-05-21T14:37:00Z</dcterms:modified>
</cp:coreProperties>
</file>